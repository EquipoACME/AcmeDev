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10"/>
        <w:gridCol w:w="4969"/>
        <w:gridCol w:w="1551"/>
        <w:gridCol w:w="1528"/>
      </w:tblGrid>
      <w:tr w:rsidR="00477622" w:rsidRPr="00D9296E" w14:paraId="4C78D8B4" w14:textId="77777777" w:rsidTr="16FEA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14:paraId="5F9AB0AD" w14:textId="77777777"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14:paraId="1040FD78" w14:textId="77777777" w:rsidTr="16FEA356">
        <w:tc>
          <w:tcPr>
            <w:tcW w:w="959" w:type="pct"/>
            <w:tcBorders>
              <w:top w:val="nil"/>
            </w:tcBorders>
            <w:vAlign w:val="center"/>
          </w:tcPr>
          <w:p w14:paraId="531E54E5" w14:textId="77777777"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14:paraId="4DABB76C" w14:textId="11E6DB72" w:rsidR="00477622" w:rsidRPr="00D9296E" w:rsidRDefault="005818E7" w:rsidP="00B31AFF">
            <w:pPr>
              <w:jc w:val="left"/>
              <w:rPr>
                <w:rFonts w:ascii="Arial" w:hAnsi="Arial" w:cs="Arial"/>
              </w:rPr>
            </w:pPr>
            <w:r>
              <w:t>Cuartel equipo ACME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14:paraId="4FA88918" w14:textId="658280A7" w:rsidR="00477622" w:rsidRPr="00D9296E" w:rsidRDefault="068C9B9B" w:rsidP="00B31AFF">
            <w:pPr>
              <w:jc w:val="left"/>
              <w:rPr>
                <w:rFonts w:ascii="Arial" w:hAnsi="Arial" w:cs="Arial"/>
              </w:rPr>
            </w:pPr>
            <w:r w:rsidRPr="068C9B9B">
              <w:rPr>
                <w:rFonts w:ascii="Arial" w:eastAsia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14:paraId="0FA035EA" w14:textId="16FEA356" w:rsidR="00477622" w:rsidRPr="00D9296E" w:rsidRDefault="16FEA356" w:rsidP="00E72FB1">
            <w:pPr>
              <w:jc w:val="center"/>
              <w:rPr>
                <w:rFonts w:ascii="Arial" w:hAnsi="Arial" w:cs="Arial"/>
              </w:rPr>
            </w:pPr>
            <w:r>
              <w:t>05/03/15</w:t>
            </w:r>
          </w:p>
        </w:tc>
      </w:tr>
      <w:tr w:rsidR="00D9296E" w:rsidRPr="00D9296E" w14:paraId="1D1F21D1" w14:textId="77777777" w:rsidTr="16FEA356">
        <w:tc>
          <w:tcPr>
            <w:tcW w:w="959" w:type="pct"/>
            <w:vAlign w:val="center"/>
          </w:tcPr>
          <w:p w14:paraId="2848A58F" w14:textId="77777777"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14:paraId="060424F0" w14:textId="0281D6C0" w:rsidR="00477622" w:rsidRPr="00D9296E" w:rsidRDefault="068C9B9B" w:rsidP="00B31AFF">
            <w:pPr>
              <w:jc w:val="left"/>
              <w:rPr>
                <w:rFonts w:ascii="Arial" w:hAnsi="Arial" w:cs="Arial"/>
              </w:rPr>
            </w:pPr>
            <w:r>
              <w:t>ACME</w:t>
            </w:r>
          </w:p>
        </w:tc>
        <w:tc>
          <w:tcPr>
            <w:tcW w:w="779" w:type="pct"/>
            <w:vAlign w:val="center"/>
          </w:tcPr>
          <w:p w14:paraId="6809B153" w14:textId="77777777"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14:paraId="56E4A873" w14:textId="51341393" w:rsidR="00477622" w:rsidRPr="00D9296E" w:rsidRDefault="16FEA356" w:rsidP="005818E7">
            <w:pPr>
              <w:rPr>
                <w:rFonts w:ascii="Arial" w:hAnsi="Arial" w:cs="Arial"/>
              </w:rPr>
            </w:pPr>
            <w:r>
              <w:t>09:55 p.m.</w:t>
            </w:r>
          </w:p>
        </w:tc>
      </w:tr>
      <w:tr w:rsidR="00D9296E" w:rsidRPr="00D9296E" w14:paraId="42AD0B0A" w14:textId="77777777" w:rsidTr="16FEA356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14:paraId="4E6100D4" w14:textId="77777777"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14:paraId="7A699DCD" w14:textId="77777777" w:rsidR="00D9296E" w:rsidRPr="00D9296E" w:rsidRDefault="00E370D6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al proyecto.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14:paraId="40D7CB0B" w14:textId="77777777"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14:paraId="31952B5B" w14:textId="54819C65" w:rsidR="00D9296E" w:rsidRPr="005818E7" w:rsidRDefault="16FEA356" w:rsidP="005818E7">
            <w:r>
              <w:t>10:55 p.m.</w:t>
            </w:r>
          </w:p>
        </w:tc>
      </w:tr>
    </w:tbl>
    <w:p w14:paraId="038D5554" w14:textId="77777777"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876"/>
        <w:gridCol w:w="2096"/>
      </w:tblGrid>
      <w:tr w:rsidR="00477622" w:rsidRPr="00E510C4" w14:paraId="41D9F978" w14:textId="77777777" w:rsidTr="25A1E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/>
            </w:tcBorders>
          </w:tcPr>
          <w:p w14:paraId="600F310F" w14:textId="77777777"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14:paraId="6EA6BEF3" w14:textId="77777777" w:rsidTr="25A1ED0E">
        <w:tc>
          <w:tcPr>
            <w:tcW w:w="3949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62445572" w14:textId="77777777"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728EE2FB" w14:textId="77777777"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14:paraId="566BACE2" w14:textId="77777777" w:rsidTr="25A1ED0E">
        <w:tc>
          <w:tcPr>
            <w:tcW w:w="3949" w:type="pct"/>
            <w:tcBorders>
              <w:top w:val="single" w:sz="8" w:space="0" w:color="632423"/>
            </w:tcBorders>
          </w:tcPr>
          <w:p w14:paraId="0DF87594" w14:textId="04093BE6" w:rsidR="00477622" w:rsidRPr="00E510C4" w:rsidRDefault="068C9B9B" w:rsidP="068C9B9B">
            <w:pPr>
              <w:jc w:val="left"/>
              <w:rPr>
                <w:rFonts w:ascii="Arial" w:hAnsi="Arial" w:cs="Arial"/>
              </w:rPr>
            </w:pPr>
            <w:r>
              <w:t>Alan Alberto Dromundo Arias</w:t>
            </w:r>
          </w:p>
        </w:tc>
        <w:tc>
          <w:tcPr>
            <w:tcW w:w="1051" w:type="pct"/>
            <w:tcBorders>
              <w:top w:val="single" w:sz="8" w:space="0" w:color="632423"/>
            </w:tcBorders>
          </w:tcPr>
          <w:p w14:paraId="0FC367A4" w14:textId="13FFB467" w:rsidR="00477622" w:rsidRPr="00D81A1A" w:rsidRDefault="00D81A1A" w:rsidP="068C9B9B">
            <w:pPr>
              <w:jc w:val="left"/>
            </w:pPr>
            <w:r>
              <w:t>S</w:t>
            </w:r>
            <w:r w:rsidR="25A1ED0E">
              <w:t>ecretario</w:t>
            </w:r>
          </w:p>
        </w:tc>
      </w:tr>
      <w:tr w:rsidR="00D81A1A" w:rsidRPr="00E510C4" w14:paraId="6BEED7F2" w14:textId="77777777" w:rsidTr="25A1ED0E">
        <w:tc>
          <w:tcPr>
            <w:tcW w:w="3949" w:type="pct"/>
            <w:tcBorders>
              <w:top w:val="single" w:sz="8" w:space="0" w:color="632423"/>
            </w:tcBorders>
          </w:tcPr>
          <w:p w14:paraId="1C4947AA" w14:textId="11C19B38" w:rsidR="00D81A1A" w:rsidRDefault="00D81A1A" w:rsidP="068C9B9B">
            <w:pPr>
              <w:jc w:val="left"/>
            </w:pPr>
            <w:r>
              <w:t>Joel Aparicio Pérez</w:t>
            </w:r>
          </w:p>
        </w:tc>
        <w:tc>
          <w:tcPr>
            <w:tcW w:w="1051" w:type="pct"/>
            <w:tcBorders>
              <w:top w:val="single" w:sz="8" w:space="0" w:color="632423"/>
            </w:tcBorders>
          </w:tcPr>
          <w:p w14:paraId="424F013A" w14:textId="163A8D52" w:rsidR="00D81A1A" w:rsidRDefault="00D81A1A" w:rsidP="068C9B9B">
            <w:pPr>
              <w:jc w:val="left"/>
            </w:pPr>
            <w:r>
              <w:t>Timekeeper</w:t>
            </w:r>
          </w:p>
        </w:tc>
      </w:tr>
      <w:tr w:rsidR="00D81A1A" w:rsidRPr="00E510C4" w14:paraId="7769751A" w14:textId="77777777" w:rsidTr="25A1ED0E">
        <w:tc>
          <w:tcPr>
            <w:tcW w:w="3949" w:type="pct"/>
            <w:tcBorders>
              <w:top w:val="single" w:sz="8" w:space="0" w:color="632423"/>
            </w:tcBorders>
          </w:tcPr>
          <w:p w14:paraId="07F57CCF" w14:textId="025BC8FF" w:rsidR="00D81A1A" w:rsidRDefault="00D81A1A" w:rsidP="068C9B9B">
            <w:pPr>
              <w:jc w:val="left"/>
            </w:pPr>
            <w:r>
              <w:t>Maricela Enríquez López</w:t>
            </w:r>
          </w:p>
        </w:tc>
        <w:tc>
          <w:tcPr>
            <w:tcW w:w="1051" w:type="pct"/>
            <w:tcBorders>
              <w:top w:val="single" w:sz="8" w:space="0" w:color="632423"/>
            </w:tcBorders>
          </w:tcPr>
          <w:p w14:paraId="6FC1C32C" w14:textId="5F4C3C7C" w:rsidR="00D81A1A" w:rsidRDefault="00D81A1A" w:rsidP="068C9B9B">
            <w:pPr>
              <w:jc w:val="left"/>
            </w:pPr>
            <w:r>
              <w:t>Asistente</w:t>
            </w:r>
          </w:p>
        </w:tc>
      </w:tr>
      <w:tr w:rsidR="00D81A1A" w:rsidRPr="00E510C4" w14:paraId="2106307B" w14:textId="77777777" w:rsidTr="25A1ED0E">
        <w:tc>
          <w:tcPr>
            <w:tcW w:w="3949" w:type="pct"/>
            <w:tcBorders>
              <w:top w:val="single" w:sz="8" w:space="0" w:color="632423"/>
            </w:tcBorders>
          </w:tcPr>
          <w:p w14:paraId="774A6830" w14:textId="111BBDF2" w:rsidR="00D81A1A" w:rsidRDefault="00D81A1A" w:rsidP="068C9B9B">
            <w:pPr>
              <w:jc w:val="left"/>
            </w:pPr>
            <w:r>
              <w:t>Teodoro Alejandro Rocha Aguilera</w:t>
            </w:r>
          </w:p>
        </w:tc>
        <w:tc>
          <w:tcPr>
            <w:tcW w:w="1051" w:type="pct"/>
            <w:tcBorders>
              <w:top w:val="single" w:sz="8" w:space="0" w:color="632423"/>
            </w:tcBorders>
          </w:tcPr>
          <w:p w14:paraId="7C8BFA17" w14:textId="7052A9C1" w:rsidR="00D81A1A" w:rsidRDefault="00D81A1A" w:rsidP="068C9B9B">
            <w:pPr>
              <w:jc w:val="left"/>
            </w:pPr>
            <w:r>
              <w:t>Moderador</w:t>
            </w:r>
          </w:p>
        </w:tc>
      </w:tr>
    </w:tbl>
    <w:p w14:paraId="353A6FFB" w14:textId="3B2FFDFF" w:rsidR="068C9B9B" w:rsidRDefault="068C9B9B" w:rsidP="068C9B9B"/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876"/>
        <w:gridCol w:w="2096"/>
      </w:tblGrid>
      <w:tr w:rsidR="00477622" w:rsidRPr="00E510C4" w14:paraId="19B100F5" w14:textId="77777777" w:rsidTr="068C9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/>
            </w:tcBorders>
          </w:tcPr>
          <w:p w14:paraId="05C60B6D" w14:textId="77777777"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14:paraId="774878B5" w14:textId="77777777" w:rsidTr="068C9B9B">
        <w:tc>
          <w:tcPr>
            <w:tcW w:w="3949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367E7EDC" w14:textId="77777777"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2DD59F2E" w14:textId="77777777"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14:paraId="2DD7F36E" w14:textId="77777777" w:rsidTr="068C9B9B">
        <w:tc>
          <w:tcPr>
            <w:tcW w:w="3949" w:type="pct"/>
            <w:tcBorders>
              <w:top w:val="single" w:sz="8" w:space="0" w:color="632423"/>
            </w:tcBorders>
          </w:tcPr>
          <w:p w14:paraId="324B9F28" w14:textId="74E2B592" w:rsidR="00477622" w:rsidRPr="00E510C4" w:rsidRDefault="005818E7" w:rsidP="005818E7">
            <w:pPr>
              <w:jc w:val="left"/>
              <w:rPr>
                <w:rFonts w:ascii="Arial" w:hAnsi="Arial" w:cs="Arial"/>
              </w:rPr>
            </w:pPr>
            <w:r>
              <w:t>N/A</w:t>
            </w:r>
          </w:p>
        </w:tc>
        <w:tc>
          <w:tcPr>
            <w:tcW w:w="1051" w:type="pct"/>
            <w:tcBorders>
              <w:top w:val="single" w:sz="8" w:space="0" w:color="632423"/>
            </w:tcBorders>
          </w:tcPr>
          <w:p w14:paraId="1A258E7C" w14:textId="55DCC7EA" w:rsidR="00477622" w:rsidRPr="00E510C4" w:rsidRDefault="00477622" w:rsidP="068C9B9B">
            <w:pPr>
              <w:jc w:val="left"/>
              <w:rPr>
                <w:rFonts w:ascii="Arial" w:hAnsi="Arial" w:cs="Arial"/>
                <w:noProof/>
              </w:rPr>
            </w:pPr>
          </w:p>
        </w:tc>
      </w:tr>
    </w:tbl>
    <w:p w14:paraId="45239C0C" w14:textId="77777777"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61"/>
        <w:gridCol w:w="1061"/>
        <w:gridCol w:w="1061"/>
        <w:gridCol w:w="5144"/>
        <w:gridCol w:w="1645"/>
      </w:tblGrid>
      <w:tr w:rsidR="00BC4024" w:rsidRPr="00E510C4" w14:paraId="11F00E6E" w14:textId="77777777" w:rsidTr="16FEA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/>
            </w:tcBorders>
            <w:vAlign w:val="center"/>
          </w:tcPr>
          <w:p w14:paraId="022649F6" w14:textId="77777777"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14:paraId="6E731C7C" w14:textId="77777777" w:rsidTr="16FEA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41663DF2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0A634F4C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1EE5DD0B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735DBEF1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14:paraId="55F3E44B" w14:textId="77777777" w:rsidTr="16FEA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14:paraId="5118A17B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38F7BCD5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1314065B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14:paraId="024495C6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14:paraId="1C326FB3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14:paraId="0BB5281B" w14:textId="77777777" w:rsidTr="16FEA356">
        <w:trPr>
          <w:cantSplit/>
          <w:trHeight w:val="269"/>
        </w:trPr>
        <w:tc>
          <w:tcPr>
            <w:tcW w:w="532" w:type="pct"/>
            <w:tcBorders>
              <w:top w:val="single" w:sz="8" w:space="0" w:color="632423"/>
            </w:tcBorders>
            <w:vAlign w:val="center"/>
          </w:tcPr>
          <w:p w14:paraId="0889FFEB" w14:textId="71F528D0" w:rsidR="008A63B7" w:rsidRPr="00A9207C" w:rsidRDefault="16FEA356" w:rsidP="068C9B9B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09:55</w:t>
            </w:r>
          </w:p>
        </w:tc>
        <w:tc>
          <w:tcPr>
            <w:tcW w:w="532" w:type="pct"/>
            <w:tcBorders>
              <w:top w:val="single" w:sz="8" w:space="0" w:color="632423"/>
            </w:tcBorders>
            <w:vAlign w:val="center"/>
          </w:tcPr>
          <w:p w14:paraId="312B98B6" w14:textId="42757B33" w:rsidR="008A63B7" w:rsidRPr="00A9207C" w:rsidRDefault="25A1ED0E" w:rsidP="068C9B9B">
            <w:pPr>
              <w:jc w:val="center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tcBorders>
              <w:top w:val="single" w:sz="8" w:space="0" w:color="632423"/>
            </w:tcBorders>
            <w:vAlign w:val="center"/>
          </w:tcPr>
          <w:p w14:paraId="708E5CC0" w14:textId="119DB361" w:rsidR="008A63B7" w:rsidRPr="00A9207C" w:rsidRDefault="16FEA356" w:rsidP="068C9B9B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00:02</w:t>
            </w:r>
          </w:p>
        </w:tc>
        <w:tc>
          <w:tcPr>
            <w:tcW w:w="2579" w:type="pct"/>
            <w:tcBorders>
              <w:top w:val="single" w:sz="8" w:space="0" w:color="632423"/>
            </w:tcBorders>
            <w:vAlign w:val="center"/>
          </w:tcPr>
          <w:p w14:paraId="20891B67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/>
            </w:tcBorders>
            <w:vAlign w:val="center"/>
          </w:tcPr>
          <w:p w14:paraId="46ECF664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Moderador</w:t>
            </w:r>
          </w:p>
        </w:tc>
      </w:tr>
      <w:tr w:rsidR="008A63B7" w:rsidRPr="00E510C4" w14:paraId="01323795" w14:textId="77777777" w:rsidTr="16FEA356">
        <w:trPr>
          <w:cantSplit/>
          <w:trHeight w:val="269"/>
        </w:trPr>
        <w:tc>
          <w:tcPr>
            <w:tcW w:w="532" w:type="pct"/>
            <w:vAlign w:val="center"/>
          </w:tcPr>
          <w:p w14:paraId="3FD05C1D" w14:textId="7C4E9CF7" w:rsidR="008A63B7" w:rsidRPr="00A9207C" w:rsidRDefault="16FEA356" w:rsidP="068C9B9B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10:00</w:t>
            </w:r>
          </w:p>
        </w:tc>
        <w:tc>
          <w:tcPr>
            <w:tcW w:w="532" w:type="pct"/>
            <w:vAlign w:val="center"/>
          </w:tcPr>
          <w:p w14:paraId="376AA93D" w14:textId="16C2B0CD" w:rsidR="008A63B7" w:rsidRPr="00A9207C" w:rsidRDefault="00A9207C" w:rsidP="00A920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vAlign w:val="center"/>
          </w:tcPr>
          <w:p w14:paraId="11EB67CC" w14:textId="0A853A95" w:rsidR="008A63B7" w:rsidRPr="00A9207C" w:rsidRDefault="16FEA356" w:rsidP="00A9207C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00:01</w:t>
            </w:r>
          </w:p>
        </w:tc>
        <w:tc>
          <w:tcPr>
            <w:tcW w:w="2579" w:type="pct"/>
            <w:vAlign w:val="center"/>
          </w:tcPr>
          <w:p w14:paraId="0EF9C066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Revisión de acciones y acuerdos pendientes.</w:t>
            </w:r>
          </w:p>
        </w:tc>
        <w:tc>
          <w:tcPr>
            <w:tcW w:w="825" w:type="pct"/>
            <w:vAlign w:val="center"/>
          </w:tcPr>
          <w:p w14:paraId="1E56C0E1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Secretario</w:t>
            </w:r>
          </w:p>
        </w:tc>
      </w:tr>
      <w:tr w:rsidR="008A63B7" w:rsidRPr="00E510C4" w14:paraId="24B10955" w14:textId="77777777" w:rsidTr="16FEA356">
        <w:trPr>
          <w:cantSplit/>
          <w:trHeight w:val="269"/>
        </w:trPr>
        <w:tc>
          <w:tcPr>
            <w:tcW w:w="532" w:type="pct"/>
            <w:vAlign w:val="center"/>
          </w:tcPr>
          <w:p w14:paraId="7E8AF94F" w14:textId="6150B42F" w:rsidR="008A63B7" w:rsidRPr="00A9207C" w:rsidRDefault="16FEA356" w:rsidP="068C9B9B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10:05</w:t>
            </w:r>
          </w:p>
        </w:tc>
        <w:tc>
          <w:tcPr>
            <w:tcW w:w="532" w:type="pct"/>
            <w:vAlign w:val="center"/>
          </w:tcPr>
          <w:p w14:paraId="348B5605" w14:textId="3474971D" w:rsidR="008A63B7" w:rsidRPr="00A9207C" w:rsidRDefault="00A9207C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00:10</w:t>
            </w:r>
          </w:p>
        </w:tc>
        <w:tc>
          <w:tcPr>
            <w:tcW w:w="532" w:type="pct"/>
            <w:vAlign w:val="center"/>
          </w:tcPr>
          <w:p w14:paraId="606FC8AB" w14:textId="5C4E2A8F" w:rsidR="008A63B7" w:rsidRPr="00A9207C" w:rsidRDefault="16FEA356" w:rsidP="068C9B9B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00:02</w:t>
            </w:r>
          </w:p>
        </w:tc>
        <w:tc>
          <w:tcPr>
            <w:tcW w:w="2579" w:type="pct"/>
            <w:vAlign w:val="center"/>
          </w:tcPr>
          <w:p w14:paraId="3B723392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Reporte general del proyecto.</w:t>
            </w:r>
          </w:p>
        </w:tc>
        <w:tc>
          <w:tcPr>
            <w:tcW w:w="825" w:type="pct"/>
            <w:vAlign w:val="center"/>
          </w:tcPr>
          <w:p w14:paraId="27312DA6" w14:textId="77777777" w:rsidR="008A63B7" w:rsidRPr="00A9207C" w:rsidRDefault="007D79A5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Moderador</w:t>
            </w:r>
          </w:p>
        </w:tc>
      </w:tr>
      <w:tr w:rsidR="008A63B7" w:rsidRPr="00E510C4" w14:paraId="018D0C85" w14:textId="77777777" w:rsidTr="16FEA356">
        <w:trPr>
          <w:cantSplit/>
          <w:trHeight w:val="269"/>
        </w:trPr>
        <w:tc>
          <w:tcPr>
            <w:tcW w:w="532" w:type="pct"/>
            <w:vAlign w:val="center"/>
          </w:tcPr>
          <w:p w14:paraId="36BFB50E" w14:textId="01911E93" w:rsidR="008A63B7" w:rsidRPr="00A9207C" w:rsidRDefault="16FEA356" w:rsidP="068C9B9B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10:10</w:t>
            </w:r>
          </w:p>
        </w:tc>
        <w:tc>
          <w:tcPr>
            <w:tcW w:w="532" w:type="pct"/>
            <w:vAlign w:val="center"/>
          </w:tcPr>
          <w:p w14:paraId="7391B63F" w14:textId="480DDD3C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00:15</w:t>
            </w:r>
          </w:p>
        </w:tc>
        <w:tc>
          <w:tcPr>
            <w:tcW w:w="532" w:type="pct"/>
            <w:vAlign w:val="center"/>
          </w:tcPr>
          <w:p w14:paraId="380978C3" w14:textId="2DD9B0B3" w:rsidR="008A63B7" w:rsidRPr="00A9207C" w:rsidRDefault="16FEA356" w:rsidP="068C9B9B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00:09</w:t>
            </w:r>
          </w:p>
        </w:tc>
        <w:tc>
          <w:tcPr>
            <w:tcW w:w="2579" w:type="pct"/>
            <w:vAlign w:val="center"/>
          </w:tcPr>
          <w:p w14:paraId="5E6A9DA4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Reporte individual de actividades.</w:t>
            </w:r>
          </w:p>
        </w:tc>
        <w:tc>
          <w:tcPr>
            <w:tcW w:w="825" w:type="pct"/>
            <w:vAlign w:val="center"/>
          </w:tcPr>
          <w:p w14:paraId="3B2E7D63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Todos</w:t>
            </w:r>
          </w:p>
        </w:tc>
      </w:tr>
      <w:tr w:rsidR="008A63B7" w:rsidRPr="00E510C4" w14:paraId="62BED21E" w14:textId="77777777" w:rsidTr="16FEA356">
        <w:trPr>
          <w:cantSplit/>
          <w:trHeight w:val="269"/>
        </w:trPr>
        <w:tc>
          <w:tcPr>
            <w:tcW w:w="532" w:type="pct"/>
            <w:vAlign w:val="center"/>
          </w:tcPr>
          <w:p w14:paraId="1B25FDB8" w14:textId="5CEE3A9B" w:rsidR="008A63B7" w:rsidRPr="00A9207C" w:rsidRDefault="16FEA356" w:rsidP="007F0E90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10:30</w:t>
            </w:r>
          </w:p>
        </w:tc>
        <w:tc>
          <w:tcPr>
            <w:tcW w:w="532" w:type="pct"/>
            <w:vAlign w:val="center"/>
          </w:tcPr>
          <w:p w14:paraId="1B83468D" w14:textId="19D968BD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t>00:07</w:t>
            </w:r>
          </w:p>
        </w:tc>
        <w:tc>
          <w:tcPr>
            <w:tcW w:w="532" w:type="pct"/>
            <w:vAlign w:val="center"/>
          </w:tcPr>
          <w:p w14:paraId="163651E0" w14:textId="5765B6DD" w:rsidR="008A63B7" w:rsidRPr="00A9207C" w:rsidRDefault="16FEA356" w:rsidP="068C9B9B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00:03</w:t>
            </w:r>
          </w:p>
        </w:tc>
        <w:tc>
          <w:tcPr>
            <w:tcW w:w="2579" w:type="pct"/>
            <w:vAlign w:val="center"/>
          </w:tcPr>
          <w:p w14:paraId="3CEFB483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Seguimiento y actualización de riesgos.</w:t>
            </w:r>
          </w:p>
        </w:tc>
        <w:tc>
          <w:tcPr>
            <w:tcW w:w="825" w:type="pct"/>
            <w:vAlign w:val="center"/>
          </w:tcPr>
          <w:p w14:paraId="52ECD546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Moderador</w:t>
            </w:r>
          </w:p>
        </w:tc>
      </w:tr>
      <w:tr w:rsidR="008A63B7" w:rsidRPr="00E510C4" w14:paraId="5CFB0C45" w14:textId="77777777" w:rsidTr="16FEA356">
        <w:trPr>
          <w:cantSplit/>
          <w:trHeight w:val="269"/>
        </w:trPr>
        <w:tc>
          <w:tcPr>
            <w:tcW w:w="532" w:type="pct"/>
            <w:vAlign w:val="center"/>
          </w:tcPr>
          <w:p w14:paraId="4D8FB41F" w14:textId="6B7E2E8A" w:rsidR="008A63B7" w:rsidRPr="00A9207C" w:rsidRDefault="16FEA356" w:rsidP="068C9B9B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10:37</w:t>
            </w:r>
          </w:p>
        </w:tc>
        <w:tc>
          <w:tcPr>
            <w:tcW w:w="532" w:type="pct"/>
            <w:vAlign w:val="center"/>
          </w:tcPr>
          <w:p w14:paraId="1CFDE055" w14:textId="132922BE" w:rsidR="008A63B7" w:rsidRPr="00A9207C" w:rsidRDefault="16FEA356" w:rsidP="007F0E90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00:20</w:t>
            </w:r>
          </w:p>
        </w:tc>
        <w:tc>
          <w:tcPr>
            <w:tcW w:w="532" w:type="pct"/>
            <w:vAlign w:val="center"/>
          </w:tcPr>
          <w:p w14:paraId="5293D2E7" w14:textId="5AC96327" w:rsidR="008A63B7" w:rsidRPr="00A9207C" w:rsidRDefault="16FEA356" w:rsidP="007F0E90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00:14</w:t>
            </w:r>
          </w:p>
        </w:tc>
        <w:tc>
          <w:tcPr>
            <w:tcW w:w="2579" w:type="pct"/>
            <w:vAlign w:val="center"/>
          </w:tcPr>
          <w:p w14:paraId="0C0EC056" w14:textId="2CDEE7F3" w:rsidR="008A63B7" w:rsidRPr="00A9207C" w:rsidRDefault="068C9B9B" w:rsidP="068C9B9B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eastAsia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14:paraId="2CF5639B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Moderador</w:t>
            </w:r>
          </w:p>
        </w:tc>
      </w:tr>
      <w:tr w:rsidR="008A63B7" w:rsidRPr="00E510C4" w14:paraId="02610118" w14:textId="77777777" w:rsidTr="16FEA356">
        <w:trPr>
          <w:cantSplit/>
          <w:trHeight w:val="269"/>
        </w:trPr>
        <w:tc>
          <w:tcPr>
            <w:tcW w:w="532" w:type="pct"/>
            <w:vAlign w:val="center"/>
          </w:tcPr>
          <w:p w14:paraId="2612A08A" w14:textId="514CE755" w:rsidR="008A63B7" w:rsidRPr="00A9207C" w:rsidRDefault="16FEA356" w:rsidP="00D81A1A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10:57</w:t>
            </w:r>
          </w:p>
        </w:tc>
        <w:tc>
          <w:tcPr>
            <w:tcW w:w="532" w:type="pct"/>
            <w:vAlign w:val="center"/>
          </w:tcPr>
          <w:p w14:paraId="33A59012" w14:textId="76DBF4ED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00:03</w:t>
            </w:r>
          </w:p>
        </w:tc>
        <w:tc>
          <w:tcPr>
            <w:tcW w:w="532" w:type="pct"/>
            <w:vAlign w:val="center"/>
          </w:tcPr>
          <w:p w14:paraId="7194D662" w14:textId="1D866C67" w:rsidR="008A63B7" w:rsidRPr="00A9207C" w:rsidRDefault="16FEA356" w:rsidP="007F0E90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00:02</w:t>
            </w:r>
          </w:p>
        </w:tc>
        <w:tc>
          <w:tcPr>
            <w:tcW w:w="2579" w:type="pct"/>
            <w:vAlign w:val="center"/>
          </w:tcPr>
          <w:p w14:paraId="75F15141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14:paraId="45C71AEE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Secretario</w:t>
            </w:r>
          </w:p>
        </w:tc>
      </w:tr>
      <w:tr w:rsidR="008A63B7" w:rsidRPr="00E510C4" w14:paraId="319AEA55" w14:textId="77777777" w:rsidTr="16FEA356">
        <w:trPr>
          <w:cantSplit/>
          <w:trHeight w:val="269"/>
        </w:trPr>
        <w:tc>
          <w:tcPr>
            <w:tcW w:w="532" w:type="pct"/>
            <w:vAlign w:val="center"/>
          </w:tcPr>
          <w:p w14:paraId="5E73A705" w14:textId="461DC775" w:rsidR="00D81A1A" w:rsidRPr="00A9207C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A9207C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14:paraId="15DB5897" w14:textId="5881D1F0" w:rsidR="008A63B7" w:rsidRPr="00A9207C" w:rsidRDefault="00A9207C" w:rsidP="00A920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01:00</w:t>
            </w:r>
          </w:p>
        </w:tc>
        <w:tc>
          <w:tcPr>
            <w:tcW w:w="532" w:type="pct"/>
            <w:vAlign w:val="center"/>
          </w:tcPr>
          <w:p w14:paraId="1AE2674F" w14:textId="5570D139" w:rsidR="008A63B7" w:rsidRPr="00A9207C" w:rsidRDefault="16FEA356" w:rsidP="00A9207C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00:33</w:t>
            </w:r>
          </w:p>
        </w:tc>
        <w:tc>
          <w:tcPr>
            <w:tcW w:w="2579" w:type="pct"/>
            <w:vAlign w:val="center"/>
          </w:tcPr>
          <w:p w14:paraId="7AA1FBFD" w14:textId="77777777" w:rsidR="008A63B7" w:rsidRPr="00A9207C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14:paraId="334D2540" w14:textId="77777777" w:rsidR="008A63B7" w:rsidRPr="00A9207C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14:paraId="1F1C8FCE" w14:textId="77777777"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407"/>
        <w:gridCol w:w="1665"/>
        <w:gridCol w:w="1526"/>
        <w:gridCol w:w="832"/>
        <w:gridCol w:w="1542"/>
      </w:tblGrid>
      <w:tr w:rsidR="009F70DD" w:rsidRPr="00E510C4" w14:paraId="2695145B" w14:textId="77777777" w:rsidTr="16FEA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/>
            </w:tcBorders>
            <w:vAlign w:val="center"/>
          </w:tcPr>
          <w:p w14:paraId="25C58BE8" w14:textId="77777777"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14:paraId="2CAB3E34" w14:textId="77777777" w:rsidTr="16FEA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403AAF11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265AE802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08835D7C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14:paraId="32A61FD6" w14:textId="77777777"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2A201AA7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14:paraId="662A4D15" w14:textId="77777777" w:rsidTr="16FEA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14:paraId="407E19F2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14:paraId="40B63693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14:paraId="29588131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4360FBD5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7AA9FBB5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14:paraId="6E3EC019" w14:textId="77777777" w:rsidTr="16FEA356">
        <w:trPr>
          <w:cantSplit/>
        </w:trPr>
        <w:tc>
          <w:tcPr>
            <w:tcW w:w="2210" w:type="pct"/>
            <w:vAlign w:val="center"/>
          </w:tcPr>
          <w:p w14:paraId="0CB66242" w14:textId="034C2045" w:rsidR="004B113D" w:rsidRPr="00E510C4" w:rsidRDefault="16FEA356" w:rsidP="25A1ED0E">
            <w:pPr>
              <w:rPr>
                <w:rFonts w:ascii="Arial" w:hAnsi="Arial" w:cs="Arial"/>
              </w:rPr>
            </w:pPr>
            <w:r w:rsidRPr="16FEA356">
              <w:rPr>
                <w:rFonts w:eastAsia="Calibri" w:cs="Calibri"/>
              </w:rPr>
              <w:t>Pasar todos los diagramas a digital</w:t>
            </w:r>
          </w:p>
        </w:tc>
        <w:tc>
          <w:tcPr>
            <w:tcW w:w="835" w:type="pct"/>
            <w:vAlign w:val="center"/>
          </w:tcPr>
          <w:p w14:paraId="4BE433A0" w14:textId="24EF5394" w:rsidR="004B113D" w:rsidRPr="00E510C4" w:rsidRDefault="16FEA356" w:rsidP="00071E56">
            <w:pPr>
              <w:jc w:val="left"/>
              <w:rPr>
                <w:rFonts w:ascii="Arial" w:hAnsi="Arial" w:cs="Arial"/>
              </w:rPr>
            </w:pPr>
            <w:r>
              <w:t>A</w:t>
            </w:r>
          </w:p>
        </w:tc>
        <w:tc>
          <w:tcPr>
            <w:tcW w:w="765" w:type="pct"/>
            <w:vAlign w:val="center"/>
          </w:tcPr>
          <w:p w14:paraId="0C9D5D11" w14:textId="753DE55B" w:rsidR="004B113D" w:rsidRPr="00E510C4" w:rsidRDefault="16FEA356" w:rsidP="25A1ED0E">
            <w:pPr>
              <w:rPr>
                <w:rFonts w:ascii="Arial" w:hAnsi="Arial" w:cs="Arial"/>
              </w:rPr>
            </w:pPr>
            <w:r w:rsidRPr="16FEA356">
              <w:rPr>
                <w:rFonts w:eastAsia="Calibri" w:cs="Calibri"/>
              </w:rPr>
              <w:t>07/Mar/2015</w:t>
            </w:r>
          </w:p>
        </w:tc>
        <w:tc>
          <w:tcPr>
            <w:tcW w:w="417" w:type="pct"/>
            <w:vAlign w:val="center"/>
          </w:tcPr>
          <w:p w14:paraId="0C0803C9" w14:textId="72868E38" w:rsidR="004B113D" w:rsidRPr="00E510C4" w:rsidRDefault="004F4ADB" w:rsidP="00A9207C">
            <w:pPr>
              <w:jc w:val="center"/>
              <w:rPr>
                <w:rFonts w:ascii="Arial" w:hAnsi="Arial" w:cs="Arial"/>
              </w:rPr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>
              <w:instrText xml:space="preserve"> FORMCHECKBOX </w:instrText>
            </w:r>
            <w:r>
              <w:fldChar w:fldCharType="end"/>
            </w:r>
            <w:bookmarkEnd w:id="0"/>
          </w:p>
        </w:tc>
        <w:tc>
          <w:tcPr>
            <w:tcW w:w="773" w:type="pct"/>
            <w:vAlign w:val="center"/>
          </w:tcPr>
          <w:p w14:paraId="2A85E8BF" w14:textId="053B4B6F" w:rsidR="004B113D" w:rsidRPr="00E510C4" w:rsidRDefault="16FEA356" w:rsidP="00071E56">
            <w:pPr>
              <w:jc w:val="center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07/Mar/15</w:t>
            </w:r>
          </w:p>
        </w:tc>
      </w:tr>
    </w:tbl>
    <w:p w14:paraId="785C81AE" w14:textId="77777777"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738"/>
        <w:gridCol w:w="2234"/>
      </w:tblGrid>
      <w:tr w:rsidR="001163F0" w:rsidRPr="00E510C4" w14:paraId="4DB47EA3" w14:textId="77777777" w:rsidTr="16FEA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/>
            </w:tcBorders>
          </w:tcPr>
          <w:p w14:paraId="0FE7E122" w14:textId="77777777"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14:paraId="5BCAEC2A" w14:textId="77777777" w:rsidTr="16FEA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206B1047" w14:textId="77777777"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465C3E32" w14:textId="77777777"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  <w:bookmarkStart w:id="1" w:name="_GoBack"/>
        <w:bookmarkEnd w:id="1"/>
      </w:tr>
      <w:tr w:rsidR="001163F0" w:rsidRPr="00E510C4" w14:paraId="14BE8FF2" w14:textId="77777777" w:rsidTr="16FEA356">
        <w:trPr>
          <w:cantSplit/>
        </w:trPr>
        <w:tc>
          <w:tcPr>
            <w:tcW w:w="3880" w:type="pct"/>
            <w:tcBorders>
              <w:top w:val="single" w:sz="8" w:space="0" w:color="632423"/>
            </w:tcBorders>
            <w:vAlign w:val="center"/>
          </w:tcPr>
          <w:p w14:paraId="12D2E598" w14:textId="57422BC1" w:rsidR="001163F0" w:rsidRPr="00E510C4" w:rsidRDefault="16FEA356" w:rsidP="00D01B48">
            <w:pPr>
              <w:jc w:val="left"/>
              <w:rPr>
                <w:rFonts w:ascii="Arial" w:hAnsi="Arial" w:cs="Arial"/>
              </w:rPr>
            </w:pPr>
            <w:r>
              <w:t>N/A</w:t>
            </w:r>
          </w:p>
        </w:tc>
        <w:tc>
          <w:tcPr>
            <w:tcW w:w="1120" w:type="pct"/>
            <w:tcBorders>
              <w:top w:val="single" w:sz="8" w:space="0" w:color="632423"/>
            </w:tcBorders>
            <w:vAlign w:val="center"/>
          </w:tcPr>
          <w:p w14:paraId="3FBEC5FF" w14:textId="741EBBDF" w:rsidR="001163F0" w:rsidRPr="00E510C4" w:rsidRDefault="001163F0" w:rsidP="00A9207C">
            <w:pPr>
              <w:jc w:val="left"/>
              <w:rPr>
                <w:rFonts w:ascii="Arial" w:hAnsi="Arial" w:cs="Arial"/>
                <w:lang w:val="es-ES"/>
              </w:rPr>
            </w:pPr>
          </w:p>
        </w:tc>
      </w:tr>
    </w:tbl>
    <w:p w14:paraId="102C3CE7" w14:textId="77777777"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1163F0" w:rsidRPr="00E510C4" w14:paraId="22A3E2FC" w14:textId="77777777" w:rsidTr="16FEA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0C292CAF" w14:textId="77777777"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14:paraId="49009FF0" w14:textId="77777777" w:rsidTr="16FEA356">
        <w:tc>
          <w:tcPr>
            <w:tcW w:w="5000" w:type="pct"/>
            <w:vAlign w:val="center"/>
          </w:tcPr>
          <w:p w14:paraId="42FF2E16" w14:textId="3E0FB596" w:rsidR="00D81A1A" w:rsidRPr="00E510C4" w:rsidRDefault="16FEA356" w:rsidP="00D01B48">
            <w:pPr>
              <w:jc w:val="left"/>
            </w:pPr>
            <w:r w:rsidRPr="16FEA356">
              <w:rPr>
                <w:rFonts w:ascii="Arial" w:eastAsia="Arial" w:hAnsi="Arial" w:cs="Arial"/>
              </w:rPr>
              <w:t>En esta minuta se propuso una acción:</w:t>
            </w:r>
            <w:r w:rsidR="00D01B48">
              <w:br/>
            </w:r>
            <w:r w:rsidRPr="16FEA356">
              <w:rPr>
                <w:rFonts w:ascii="Arial" w:eastAsia="Arial" w:hAnsi="Arial" w:cs="Arial"/>
              </w:rPr>
              <w:t>- Pasar los diagramas a digital</w:t>
            </w:r>
          </w:p>
          <w:p w14:paraId="044793E0" w14:textId="51A003A8" w:rsidR="00D81A1A" w:rsidRPr="00E510C4" w:rsidRDefault="16FEA356" w:rsidP="16FEA356">
            <w:pPr>
              <w:jc w:val="left"/>
              <w:rPr>
                <w:rFonts w:ascii="Arial" w:hAnsi="Arial" w:cs="Arial"/>
              </w:rPr>
            </w:pPr>
            <w:r w:rsidRPr="16FEA356">
              <w:rPr>
                <w:rFonts w:ascii="Arial" w:eastAsia="Arial" w:hAnsi="Arial" w:cs="Arial"/>
              </w:rPr>
              <w:t>No hubo ningún acuerdo y la minuta acabó media hora antes de lo planeado.</w:t>
            </w:r>
          </w:p>
        </w:tc>
      </w:tr>
    </w:tbl>
    <w:p w14:paraId="3804906E" w14:textId="77777777" w:rsidR="00D802FA" w:rsidRPr="00E510C4" w:rsidRDefault="00D802FA" w:rsidP="004411FC">
      <w:pPr>
        <w:rPr>
          <w:rFonts w:ascii="Arial" w:hAnsi="Arial" w:cs="Arial"/>
        </w:rPr>
      </w:pPr>
    </w:p>
    <w:sectPr w:rsidR="00D802FA" w:rsidRPr="00E510C4" w:rsidSect="00253E62">
      <w:headerReference w:type="default" r:id="rId8"/>
      <w:footerReference w:type="default" r:id="rId9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66EA8" w14:textId="77777777" w:rsidR="000D74EE" w:rsidRDefault="000D74EE">
      <w:r>
        <w:separator/>
      </w:r>
    </w:p>
  </w:endnote>
  <w:endnote w:type="continuationSeparator" w:id="0">
    <w:p w14:paraId="7F86FA83" w14:textId="77777777" w:rsidR="000D74EE" w:rsidRDefault="000D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B531D" w14:textId="77777777"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989"/>
      <w:gridCol w:w="4983"/>
    </w:tblGrid>
    <w:tr w:rsidR="002875A0" w:rsidRPr="00071E56" w14:paraId="67FF877D" w14:textId="77777777" w:rsidTr="00071E56">
      <w:tc>
        <w:tcPr>
          <w:tcW w:w="5056" w:type="dxa"/>
          <w:vAlign w:val="center"/>
        </w:tcPr>
        <w:p w14:paraId="0DF06A03" w14:textId="77777777" w:rsidR="002875A0" w:rsidRPr="00071E56" w:rsidRDefault="007B3578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14:paraId="5B1FACD6" w14:textId="77777777" w:rsidR="002875A0" w:rsidRPr="00071E56" w:rsidRDefault="001105DC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4F4ADB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4F4ADB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14:paraId="69366CF9" w14:textId="77777777"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14:paraId="50FDA9FD" w14:textId="77777777"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804F6" w14:textId="77777777" w:rsidR="000D74EE" w:rsidRDefault="000D74EE">
      <w:r>
        <w:separator/>
      </w:r>
    </w:p>
  </w:footnote>
  <w:footnote w:type="continuationSeparator" w:id="0">
    <w:p w14:paraId="72591311" w14:textId="77777777" w:rsidR="000D74EE" w:rsidRDefault="000D7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7"/>
      <w:gridCol w:w="7249"/>
      <w:gridCol w:w="1656"/>
    </w:tblGrid>
    <w:tr w:rsidR="00270E84" w14:paraId="6EC2D98F" w14:textId="77777777" w:rsidTr="00270E84">
      <w:tc>
        <w:tcPr>
          <w:tcW w:w="544" w:type="pct"/>
        </w:tcPr>
        <w:p w14:paraId="3A90D649" w14:textId="77777777"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51D41736" wp14:editId="508B4111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14:paraId="6179782C" w14:textId="77777777"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14:paraId="0C041F08" w14:textId="77777777"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14:paraId="152730BA" w14:textId="77777777"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14:paraId="1B85199A" w14:textId="77777777"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14:paraId="5C33EE1A" w14:textId="77777777"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14:paraId="4F424E62" w14:textId="77777777" w:rsidR="00270E84" w:rsidRDefault="00270E84" w:rsidP="00E370D6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r w:rsidR="00E370D6">
            <w:rPr>
              <w:rFonts w:ascii="Arial" w:hAnsi="Arial" w:cs="Arial"/>
              <w:sz w:val="20"/>
              <w:szCs w:val="20"/>
              <w:lang w:val="es-ES"/>
            </w:rPr>
            <w:t>estatus</w:t>
          </w:r>
        </w:p>
      </w:tc>
      <w:tc>
        <w:tcPr>
          <w:tcW w:w="741" w:type="pct"/>
        </w:tcPr>
        <w:p w14:paraId="3DC5F7DE" w14:textId="77777777"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094C09D6" wp14:editId="4522165B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2141F4" w14:textId="77777777"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88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D74EE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0688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6195"/>
    <w:rsid w:val="00477622"/>
    <w:rsid w:val="00481FB2"/>
    <w:rsid w:val="00486D18"/>
    <w:rsid w:val="00491461"/>
    <w:rsid w:val="004933FE"/>
    <w:rsid w:val="004B113D"/>
    <w:rsid w:val="004C1788"/>
    <w:rsid w:val="004C5788"/>
    <w:rsid w:val="004D0CC1"/>
    <w:rsid w:val="004D1273"/>
    <w:rsid w:val="004D7918"/>
    <w:rsid w:val="004F4ADB"/>
    <w:rsid w:val="00511173"/>
    <w:rsid w:val="00513ADE"/>
    <w:rsid w:val="00515DE8"/>
    <w:rsid w:val="0052426E"/>
    <w:rsid w:val="0052716B"/>
    <w:rsid w:val="00536016"/>
    <w:rsid w:val="00550AD1"/>
    <w:rsid w:val="00555B22"/>
    <w:rsid w:val="005578FA"/>
    <w:rsid w:val="00563121"/>
    <w:rsid w:val="0056400C"/>
    <w:rsid w:val="005666B9"/>
    <w:rsid w:val="00580B2A"/>
    <w:rsid w:val="0058142D"/>
    <w:rsid w:val="005818E7"/>
    <w:rsid w:val="0058485C"/>
    <w:rsid w:val="005969FB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79A5"/>
    <w:rsid w:val="007F4E52"/>
    <w:rsid w:val="00810D5E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7C28"/>
    <w:rsid w:val="008D0984"/>
    <w:rsid w:val="008D7D08"/>
    <w:rsid w:val="008E682A"/>
    <w:rsid w:val="008F04CF"/>
    <w:rsid w:val="008F6521"/>
    <w:rsid w:val="009017A9"/>
    <w:rsid w:val="009017D7"/>
    <w:rsid w:val="009030EA"/>
    <w:rsid w:val="009120FF"/>
    <w:rsid w:val="00916DFD"/>
    <w:rsid w:val="009310EC"/>
    <w:rsid w:val="00933CE5"/>
    <w:rsid w:val="00941873"/>
    <w:rsid w:val="00943413"/>
    <w:rsid w:val="00943F19"/>
    <w:rsid w:val="0094591C"/>
    <w:rsid w:val="00953012"/>
    <w:rsid w:val="00970832"/>
    <w:rsid w:val="00983FEE"/>
    <w:rsid w:val="0099506E"/>
    <w:rsid w:val="009A0667"/>
    <w:rsid w:val="009B56B9"/>
    <w:rsid w:val="009C35B5"/>
    <w:rsid w:val="009E41FD"/>
    <w:rsid w:val="009F063B"/>
    <w:rsid w:val="009F6A79"/>
    <w:rsid w:val="009F70DD"/>
    <w:rsid w:val="00A1611F"/>
    <w:rsid w:val="00A573A8"/>
    <w:rsid w:val="00A77B50"/>
    <w:rsid w:val="00A85481"/>
    <w:rsid w:val="00A9207C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ED"/>
    <w:rsid w:val="00CB2A0F"/>
    <w:rsid w:val="00CD0B25"/>
    <w:rsid w:val="00CD22D5"/>
    <w:rsid w:val="00CE2C61"/>
    <w:rsid w:val="00CE3B8A"/>
    <w:rsid w:val="00CF1B3F"/>
    <w:rsid w:val="00D01B48"/>
    <w:rsid w:val="00D0524E"/>
    <w:rsid w:val="00D237B3"/>
    <w:rsid w:val="00D329FE"/>
    <w:rsid w:val="00D43857"/>
    <w:rsid w:val="00D53B58"/>
    <w:rsid w:val="00D746A9"/>
    <w:rsid w:val="00D802FA"/>
    <w:rsid w:val="00D81A1A"/>
    <w:rsid w:val="00D85B0E"/>
    <w:rsid w:val="00D91714"/>
    <w:rsid w:val="00D9296E"/>
    <w:rsid w:val="00DA47D4"/>
    <w:rsid w:val="00DA71FD"/>
    <w:rsid w:val="00DC1249"/>
    <w:rsid w:val="00DC4205"/>
    <w:rsid w:val="00DE0825"/>
    <w:rsid w:val="00DF0116"/>
    <w:rsid w:val="00E03EB2"/>
    <w:rsid w:val="00E05D67"/>
    <w:rsid w:val="00E1685B"/>
    <w:rsid w:val="00E218A8"/>
    <w:rsid w:val="00E32224"/>
    <w:rsid w:val="00E370D6"/>
    <w:rsid w:val="00E428F8"/>
    <w:rsid w:val="00E510C4"/>
    <w:rsid w:val="00E51953"/>
    <w:rsid w:val="00E6006A"/>
    <w:rsid w:val="00E614E4"/>
    <w:rsid w:val="00E72FB1"/>
    <w:rsid w:val="00EA3DEB"/>
    <w:rsid w:val="00EC1702"/>
    <w:rsid w:val="00EC5EF3"/>
    <w:rsid w:val="00EF253F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  <w:rsid w:val="00FE5969"/>
    <w:rsid w:val="00FF295F"/>
    <w:rsid w:val="068C9B9B"/>
    <w:rsid w:val="16FEA356"/>
    <w:rsid w:val="25A1E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0ED21"/>
  <w15:docId w15:val="{E2A05282-2038-4663-B5A4-149650A3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UPIIZ_PTLL_MinutaJuntaDeEstatu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778C7-209F-4549-B4BB-659D7F56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UPIIZ_PTLL_MinutaJuntaDeEstatus</Template>
  <TotalTime>0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Alan Marston</cp:lastModifiedBy>
  <cp:revision>2</cp:revision>
  <cp:lastPrinted>2009-09-15T23:32:00Z</cp:lastPrinted>
  <dcterms:created xsi:type="dcterms:W3CDTF">2015-03-06T04:35:00Z</dcterms:created>
  <dcterms:modified xsi:type="dcterms:W3CDTF">2015-03-06T04:35:00Z</dcterms:modified>
</cp:coreProperties>
</file>